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273" w:rsidRDefault="002536F1">
      <w:r>
        <w:t xml:space="preserve">Nicholas </w:t>
      </w:r>
      <w:proofErr w:type="spellStart"/>
      <w:r>
        <w:t>Castorina</w:t>
      </w:r>
      <w:proofErr w:type="spellEnd"/>
    </w:p>
    <w:p w:rsidR="002536F1" w:rsidRDefault="002536F1">
      <w:r>
        <w:t>0822759</w:t>
      </w:r>
    </w:p>
    <w:p w:rsidR="002536F1" w:rsidRDefault="002536F1">
      <w:r>
        <w:t>Project 1 Summary</w:t>
      </w:r>
    </w:p>
    <w:p w:rsidR="0053709F" w:rsidRDefault="002536F1">
      <w:r>
        <w:t>First in /public/</w:t>
      </w:r>
      <w:proofErr w:type="spellStart"/>
      <w:r>
        <w:t>sdk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ntexapi.h</w:t>
      </w:r>
      <w:proofErr w:type="spellEnd"/>
      <w:r>
        <w:t xml:space="preserve">, I modified the definition of the </w:t>
      </w:r>
      <w:r w:rsidRPr="002536F1">
        <w:t>SYSTEM_CSE451_INFORMATION</w:t>
      </w:r>
      <w:r>
        <w:t xml:space="preserve"> </w:t>
      </w:r>
      <w:proofErr w:type="spellStart"/>
      <w:r>
        <w:t>struct</w:t>
      </w:r>
      <w:proofErr w:type="spellEnd"/>
      <w:r>
        <w:t xml:space="preserve">.  This </w:t>
      </w:r>
      <w:proofErr w:type="spellStart"/>
      <w:r>
        <w:t>struct</w:t>
      </w:r>
      <w:proofErr w:type="spellEnd"/>
      <w:r>
        <w:t xml:space="preserve"> contained an array of </w:t>
      </w:r>
      <w:r w:rsidRPr="002536F1">
        <w:t>CSE451_API_STATUS_COUNT</w:t>
      </w:r>
      <w:r>
        <w:t xml:space="preserve"> which contained one index for each API that we were keeping track of the statuses for.  Consequently I placed an enumeration named </w:t>
      </w:r>
      <w:r w:rsidRPr="002536F1">
        <w:t>CSE451_APIS</w:t>
      </w:r>
      <w:r>
        <w:t xml:space="preserve"> that translated the </w:t>
      </w:r>
      <w:r w:rsidR="0053709F">
        <w:t>indices</w:t>
      </w:r>
      <w:r>
        <w:t xml:space="preserve"> of</w:t>
      </w:r>
      <w:r w:rsidRPr="002536F1">
        <w:t xml:space="preserve"> SYSTEM_CSE451_INFORMATION</w:t>
      </w:r>
      <w:r>
        <w:t xml:space="preserve"> to the APIs.  Each instance of </w:t>
      </w:r>
      <w:r w:rsidRPr="002536F1">
        <w:t>CSE451_API_STATUS_COUNT</w:t>
      </w:r>
      <w:r>
        <w:t xml:space="preserve"> contained an array of STATUS_COUNT (a </w:t>
      </w:r>
      <w:proofErr w:type="spellStart"/>
      <w:r>
        <w:t>struct</w:t>
      </w:r>
      <w:proofErr w:type="spellEnd"/>
      <w:r>
        <w:t xml:space="preserve"> tuple that contains the status and the count of that</w:t>
      </w:r>
      <w:r w:rsidR="008573F7">
        <w:t xml:space="preserve"> status) to represent each of the statuses returned by each of the APIs that we were tracking.</w:t>
      </w:r>
    </w:p>
    <w:p w:rsidR="0053709F" w:rsidRDefault="0053709F">
      <w:r>
        <w:t xml:space="preserve">An </w:t>
      </w:r>
      <w:proofErr w:type="spellStart"/>
      <w:r>
        <w:t>incStatus</w:t>
      </w:r>
      <w:proofErr w:type="spellEnd"/>
      <w:r>
        <w:t xml:space="preserve"> function was also placed in this file th</w:t>
      </w:r>
      <w:r w:rsidR="004272DA">
        <w:t>at increments the status of a particular function and status code, or insert it if it needed to be inserted.</w:t>
      </w:r>
    </w:p>
    <w:p w:rsidR="000E6198" w:rsidRDefault="00596B96">
      <w:r>
        <w:t xml:space="preserve">The actual instance of the </w:t>
      </w:r>
      <w:r w:rsidRPr="002536F1">
        <w:t>SYSTEM_CSE451_INFORMATION</w:t>
      </w:r>
      <w:r>
        <w:t xml:space="preserve"> was placed in </w:t>
      </w:r>
      <w:proofErr w:type="spellStart"/>
      <w:r>
        <w:t>sysinfo.c</w:t>
      </w:r>
      <w:proofErr w:type="spellEnd"/>
      <w:r>
        <w:t>, with an extern definition in /base/</w:t>
      </w:r>
      <w:proofErr w:type="spellStart"/>
      <w:r>
        <w:t>ntos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ntosdef.h</w:t>
      </w:r>
      <w:proofErr w:type="spellEnd"/>
      <w:r>
        <w:t xml:space="preserve">.  </w:t>
      </w:r>
      <w:r w:rsidR="000E6198">
        <w:t xml:space="preserve">The instance of </w:t>
      </w:r>
      <w:r w:rsidR="000E6198" w:rsidRPr="002536F1">
        <w:t>SYSTEM_CSE451_INFORMATION</w:t>
      </w:r>
      <w:r w:rsidR="000E6198">
        <w:t xml:space="preserve"> was placed in </w:t>
      </w:r>
      <w:proofErr w:type="spellStart"/>
      <w:r w:rsidR="000E6198">
        <w:t>sysinfo.c</w:t>
      </w:r>
      <w:proofErr w:type="spellEnd"/>
      <w:r w:rsidR="000E6198">
        <w:t xml:space="preserve"> because it keeps track of the statuses that certain APIs return, which is system information.  The extern definition in </w:t>
      </w:r>
      <w:proofErr w:type="spellStart"/>
      <w:r w:rsidR="000E6198">
        <w:t>ntosdef</w:t>
      </w:r>
      <w:proofErr w:type="spellEnd"/>
      <w:r w:rsidR="000E6198">
        <w:t xml:space="preserve"> is used so every file that modifies the </w:t>
      </w:r>
      <w:proofErr w:type="gramStart"/>
      <w:r w:rsidR="000E6198">
        <w:t>information,</w:t>
      </w:r>
      <w:proofErr w:type="gramEnd"/>
      <w:r w:rsidR="000E6198">
        <w:t xml:space="preserve"> modifies the same </w:t>
      </w:r>
      <w:proofErr w:type="spellStart"/>
      <w:r w:rsidR="000E6198">
        <w:t>struct</w:t>
      </w:r>
      <w:proofErr w:type="spellEnd"/>
      <w:r w:rsidR="000E6198">
        <w:t xml:space="preserve"> and not different </w:t>
      </w:r>
      <w:proofErr w:type="spellStart"/>
      <w:r w:rsidR="000E6198">
        <w:t>structs</w:t>
      </w:r>
      <w:proofErr w:type="spellEnd"/>
      <w:r w:rsidR="000E6198">
        <w:t xml:space="preserve">.  The definitions of the </w:t>
      </w:r>
      <w:proofErr w:type="spellStart"/>
      <w:r w:rsidR="000E6198">
        <w:t>struct</w:t>
      </w:r>
      <w:proofErr w:type="spellEnd"/>
      <w:r w:rsidR="000E6198">
        <w:t xml:space="preserve"> </w:t>
      </w:r>
      <w:r w:rsidR="003A75CB">
        <w:t xml:space="preserve">are placed in </w:t>
      </w:r>
      <w:proofErr w:type="spellStart"/>
      <w:r w:rsidR="003A75CB">
        <w:t>ntexapi.h</w:t>
      </w:r>
      <w:proofErr w:type="spellEnd"/>
      <w:r w:rsidR="003A75CB">
        <w:t xml:space="preserve"> because </w:t>
      </w:r>
      <w:proofErr w:type="gramStart"/>
      <w:r w:rsidR="003A75CB">
        <w:t>this file hold</w:t>
      </w:r>
      <w:proofErr w:type="gramEnd"/>
      <w:r w:rsidR="003A75CB">
        <w:t xml:space="preserve"> all of the definitions used in the executive routines (which includes </w:t>
      </w:r>
      <w:proofErr w:type="spellStart"/>
      <w:r w:rsidR="003A75CB">
        <w:t>sysinfo.c</w:t>
      </w:r>
      <w:proofErr w:type="spellEnd"/>
      <w:r w:rsidR="003A75CB">
        <w:t>).</w:t>
      </w:r>
    </w:p>
    <w:p w:rsidR="000E6198" w:rsidRDefault="000E6198">
      <w:r>
        <w:t xml:space="preserve">I also modified the </w:t>
      </w:r>
      <w:proofErr w:type="spellStart"/>
      <w:r w:rsidRPr="000E6198">
        <w:t>NtQuerySystemInformation</w:t>
      </w:r>
      <w:proofErr w:type="spellEnd"/>
      <w:r>
        <w:t xml:space="preserve"> function in the </w:t>
      </w:r>
      <w:proofErr w:type="spellStart"/>
      <w:r>
        <w:t>sysinfo.c</w:t>
      </w:r>
      <w:proofErr w:type="spellEnd"/>
      <w:r>
        <w:t xml:space="preserve"> file, so that it puts all of the data from the </w:t>
      </w:r>
      <w:proofErr w:type="spellStart"/>
      <w:r w:rsidR="003A75CB">
        <w:t>sysinfo.c</w:t>
      </w:r>
      <w:proofErr w:type="spellEnd"/>
      <w:r w:rsidR="003A75CB">
        <w:t xml:space="preserve"> instance of the </w:t>
      </w:r>
      <w:r w:rsidR="003A75CB" w:rsidRPr="002536F1">
        <w:t>SYSTEM_CSE451_INFORMATION</w:t>
      </w:r>
      <w:r w:rsidR="003A75CB">
        <w:t xml:space="preserve"> </w:t>
      </w:r>
      <w:proofErr w:type="spellStart"/>
      <w:r w:rsidR="003A75CB">
        <w:t>struct</w:t>
      </w:r>
      <w:proofErr w:type="spellEnd"/>
      <w:r w:rsidR="003A75CB">
        <w:t xml:space="preserve"> into the object that is passed into the function, given that they call the function acquiring about </w:t>
      </w:r>
      <w:r w:rsidR="003A75CB" w:rsidRPr="003A75CB">
        <w:t>SystemCSE451Information</w:t>
      </w:r>
      <w:r w:rsidR="003A75CB">
        <w:t>.</w:t>
      </w:r>
    </w:p>
    <w:p w:rsidR="000A715F" w:rsidRDefault="000A715F">
      <w:r>
        <w:t>I also modified various files in base/</w:t>
      </w:r>
      <w:proofErr w:type="spellStart"/>
      <w:r>
        <w:t>ntos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iomgr</w:t>
      </w:r>
      <w:proofErr w:type="spellEnd"/>
      <w:r>
        <w:t xml:space="preserve"> (like </w:t>
      </w:r>
      <w:proofErr w:type="spellStart"/>
      <w:r>
        <w:t>write.c</w:t>
      </w:r>
      <w:proofErr w:type="spellEnd"/>
      <w:r>
        <w:t xml:space="preserve">, </w:t>
      </w:r>
      <w:proofErr w:type="spellStart"/>
      <w:r>
        <w:t>read.c</w:t>
      </w:r>
      <w:proofErr w:type="spellEnd"/>
      <w:r>
        <w:t xml:space="preserve">, etc.) so that at each return statement in the API that we are tracking, it catches the return status and increments it.  In the case of </w:t>
      </w:r>
      <w:proofErr w:type="spellStart"/>
      <w:r>
        <w:t>NtReadFile</w:t>
      </w:r>
      <w:proofErr w:type="spellEnd"/>
      <w:r>
        <w:t xml:space="preserve"> and </w:t>
      </w:r>
      <w:proofErr w:type="spellStart"/>
      <w:r>
        <w:t>NtWriteFile</w:t>
      </w:r>
      <w:proofErr w:type="spellEnd"/>
      <w:r>
        <w:t xml:space="preserve">, there is also a macro above the function that adds in the incrementing of the </w:t>
      </w:r>
      <w:proofErr w:type="spellStart"/>
      <w:r>
        <w:t>BytesUsed</w:t>
      </w:r>
      <w:proofErr w:type="spellEnd"/>
      <w:r>
        <w:t xml:space="preserve"> value.</w:t>
      </w:r>
      <w:r w:rsidR="00E47FFE">
        <w:t xml:space="preserve">  I was going to use a try-finally block to catch the status and only increment it in one place, but this doesn’t exist in C.</w:t>
      </w:r>
    </w:p>
    <w:p w:rsidR="000E6198" w:rsidRDefault="000E6198">
      <w:r>
        <w:t xml:space="preserve">I also modified </w:t>
      </w:r>
      <w:proofErr w:type="spellStart"/>
      <w:r>
        <w:t>test.c</w:t>
      </w:r>
      <w:proofErr w:type="spellEnd"/>
      <w:r w:rsidR="003A75CB">
        <w:t xml:space="preserve">, so that it clearly prints the </w:t>
      </w:r>
      <w:r w:rsidR="003A75CB" w:rsidRPr="002536F1">
        <w:t>SYSTEM_CSE451_INFORMATION</w:t>
      </w:r>
      <w:r w:rsidR="003A75CB">
        <w:t xml:space="preserve"> after it </w:t>
      </w:r>
      <w:proofErr w:type="spellStart"/>
      <w:r w:rsidR="003A75CB">
        <w:t>aquires</w:t>
      </w:r>
      <w:proofErr w:type="spellEnd"/>
      <w:r w:rsidR="003A75CB">
        <w:t xml:space="preserve"> the data.</w:t>
      </w:r>
      <w:r w:rsidR="00032FE8">
        <w:t xml:space="preserve">  Instead of keeping track of all of the error counts, warning counts, etc. for each API, after </w:t>
      </w:r>
      <w:proofErr w:type="spellStart"/>
      <w:r w:rsidR="00032FE8">
        <w:t>test.c</w:t>
      </w:r>
      <w:proofErr w:type="spellEnd"/>
      <w:r w:rsidR="00032FE8">
        <w:t xml:space="preserve"> gathers all of the individual statuses, it calculates the error counts, warning counts, etc.</w:t>
      </w:r>
    </w:p>
    <w:p w:rsidR="00B51587" w:rsidRDefault="00B51587"/>
    <w:p w:rsidR="00B51587" w:rsidRDefault="00B51587">
      <w:r>
        <w:t>(Note: I also noticed that it only works on the Virtual PC (even when using the provided code only) in debugger (not Enterprise mode).)</w:t>
      </w:r>
      <w:bookmarkStart w:id="0" w:name="_GoBack"/>
      <w:bookmarkEnd w:id="0"/>
    </w:p>
    <w:sectPr w:rsidR="00B5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F1"/>
    <w:rsid w:val="00032FE8"/>
    <w:rsid w:val="000A715F"/>
    <w:rsid w:val="000E6198"/>
    <w:rsid w:val="002536F1"/>
    <w:rsid w:val="003A75CB"/>
    <w:rsid w:val="004272DA"/>
    <w:rsid w:val="0053709F"/>
    <w:rsid w:val="00596B96"/>
    <w:rsid w:val="008573F7"/>
    <w:rsid w:val="00AB1273"/>
    <w:rsid w:val="00B51587"/>
    <w:rsid w:val="00E4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F73D36F7.dotm</Template>
  <TotalTime>69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tolth</dc:creator>
  <cp:lastModifiedBy>cse</cp:lastModifiedBy>
  <cp:revision>7</cp:revision>
  <dcterms:created xsi:type="dcterms:W3CDTF">2013-01-16T21:31:00Z</dcterms:created>
  <dcterms:modified xsi:type="dcterms:W3CDTF">2013-01-17T01:54:00Z</dcterms:modified>
</cp:coreProperties>
</file>